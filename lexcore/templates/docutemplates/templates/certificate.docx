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75"/>
        <w:gridCol w:w="4117"/>
        <w:gridCol w:w="4153"/>
        <w:gridCol w:w="3914"/>
        <w:gridCol w:w="1041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47F47D2" w:rsidR="00A04CC4" w:rsidRPr="002416E6" w:rsidRDefault="0011097A" w:rsidP="002416E6">
            <w:pPr>
              <w:pStyle w:val="Heading2"/>
            </w:pPr>
            <w:r>
              <w:t>COUrse completion certificate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77777777" w:rsidR="00A04CC4" w:rsidRPr="002416E6" w:rsidRDefault="00000000" w:rsidP="002416E6">
            <w:pPr>
              <w:pStyle w:val="Heading3"/>
            </w:pPr>
            <w:sdt>
              <w:sdtPr>
                <w:id w:val="-1513449137"/>
                <w:placeholder>
                  <w:docPart w:val="0E2780CB80E64AFDA258CE52B52ADF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2F0FC159" w:rsidR="00A04CC4" w:rsidRPr="002416E6" w:rsidRDefault="0011097A" w:rsidP="002416E6">
            <w:pPr>
              <w:pStyle w:val="Heading1"/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r w:rsidR="00F00D2D">
              <w:rPr>
                <w:rFonts w:ascii="Adobe Gothic Std B" w:eastAsia="Adobe Gothic Std B" w:hAnsi="Adobe Gothic Std B"/>
              </w:rPr>
              <w:t>MATTER</w:t>
            </w:r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07714F02" w:rsidR="00A04CC4" w:rsidRDefault="0011097A" w:rsidP="002416E6">
            <w:r>
              <w:t xml:space="preserve">has successfully completed the course {{ </w:t>
            </w:r>
            <w:r w:rsidR="008D37F2">
              <w:t>lawyer</w:t>
            </w:r>
            <w:r>
              <w:t xml:space="preserve"> }}</w:t>
            </w:r>
          </w:p>
          <w:p w14:paraId="31D3E07E" w14:textId="1D790D45" w:rsidR="0011097A" w:rsidRPr="002416E6" w:rsidRDefault="0011097A" w:rsidP="002416E6">
            <w:r>
              <w:t>on: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73E8E326" w14:textId="77777777" w:rsidR="00A04CC4" w:rsidRDefault="0011097A" w:rsidP="001962F9">
            <w:pPr>
              <w:pStyle w:val="Heading3"/>
            </w:pPr>
            <w:r>
              <w:t xml:space="preserve">{{ date }} </w:t>
            </w:r>
          </w:p>
          <w:p w14:paraId="1FC8DEFE" w14:textId="77777777" w:rsidR="002D72C9" w:rsidRDefault="002D72C9" w:rsidP="002D72C9">
            <w:r>
              <w:t>{{client_name}}</w:t>
            </w:r>
          </w:p>
          <w:p w14:paraId="526417A2" w14:textId="77777777" w:rsidR="003B5AEE" w:rsidRDefault="003B5AEE" w:rsidP="002D72C9">
            <w:r>
              <w:t>{{address}}</w:t>
            </w:r>
          </w:p>
          <w:p w14:paraId="581F5C95" w14:textId="7749F093" w:rsidR="003B5AEE" w:rsidRPr="002D72C9" w:rsidRDefault="003B5AEE" w:rsidP="002D72C9">
            <w:r>
              <w:t>{{</w:t>
            </w:r>
            <w:r>
              <w:t>email</w:t>
            </w:r>
            <w:r>
              <w:t>}}</w:t>
            </w:r>
          </w:p>
        </w:tc>
      </w:tr>
      <w:tr w:rsidR="0011097A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55CD06F5" w:rsidR="00A04CC4" w:rsidRPr="002416E6" w:rsidRDefault="0011097A" w:rsidP="001962F9">
            <w:pPr>
              <w:ind w:left="0" w:right="0"/>
            </w:pPr>
            <w:r>
              <w:t>{{ instructor }}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4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0451FCEB" w:rsidR="00A04CC4" w:rsidRPr="002416E6" w:rsidRDefault="0011097A" w:rsidP="001962F9">
            <w:pPr>
              <w:ind w:left="0" w:right="0"/>
            </w:pPr>
            <w:r>
              <w:t>John Smith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11097A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79743DA6" w:rsidR="00A04CC4" w:rsidRPr="002416E6" w:rsidRDefault="0011097A" w:rsidP="001962F9">
            <w:pPr>
              <w:ind w:left="0" w:right="0"/>
            </w:pPr>
            <w:r>
              <w:t>{{ instructor}} , Instructor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62DCC16B" w:rsidR="00A04CC4" w:rsidRPr="002416E6" w:rsidRDefault="0011097A" w:rsidP="001962F9">
            <w:pPr>
              <w:ind w:left="0" w:right="0"/>
            </w:pPr>
            <w:r>
              <w:t>John Smith, CEO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236325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0B1FA" w14:textId="77777777" w:rsidR="00236325" w:rsidRDefault="00236325" w:rsidP="000875C0">
      <w:r>
        <w:separator/>
      </w:r>
    </w:p>
  </w:endnote>
  <w:endnote w:type="continuationSeparator" w:id="0">
    <w:p w14:paraId="06838305" w14:textId="77777777" w:rsidR="00236325" w:rsidRDefault="00236325" w:rsidP="000875C0">
      <w:r>
        <w:continuationSeparator/>
      </w:r>
    </w:p>
  </w:endnote>
  <w:endnote w:type="continuationNotice" w:id="1">
    <w:p w14:paraId="6244AE0B" w14:textId="77777777" w:rsidR="00236325" w:rsidRDefault="00236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68693" w14:textId="77777777" w:rsidR="00236325" w:rsidRDefault="00236325" w:rsidP="000875C0">
      <w:r>
        <w:separator/>
      </w:r>
    </w:p>
  </w:footnote>
  <w:footnote w:type="continuationSeparator" w:id="0">
    <w:p w14:paraId="16191DBD" w14:textId="77777777" w:rsidR="00236325" w:rsidRDefault="00236325" w:rsidP="000875C0">
      <w:r>
        <w:continuationSeparator/>
      </w:r>
    </w:p>
  </w:footnote>
  <w:footnote w:type="continuationNotice" w:id="1">
    <w:p w14:paraId="19CCA30F" w14:textId="77777777" w:rsidR="00236325" w:rsidRDefault="0023632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75C0"/>
    <w:rsid w:val="00094622"/>
    <w:rsid w:val="0011097A"/>
    <w:rsid w:val="00113F7A"/>
    <w:rsid w:val="00185D3E"/>
    <w:rsid w:val="00186721"/>
    <w:rsid w:val="001962F9"/>
    <w:rsid w:val="00236325"/>
    <w:rsid w:val="002416E6"/>
    <w:rsid w:val="002D72C9"/>
    <w:rsid w:val="00314887"/>
    <w:rsid w:val="00324158"/>
    <w:rsid w:val="003550C4"/>
    <w:rsid w:val="003B5AEE"/>
    <w:rsid w:val="003C07D9"/>
    <w:rsid w:val="003C2748"/>
    <w:rsid w:val="003E6F4E"/>
    <w:rsid w:val="003F3912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8227F"/>
    <w:rsid w:val="008D37F2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DE0069"/>
    <w:rsid w:val="00E13588"/>
    <w:rsid w:val="00E47B68"/>
    <w:rsid w:val="00E52F25"/>
    <w:rsid w:val="00E62004"/>
    <w:rsid w:val="00E81CD3"/>
    <w:rsid w:val="00E926EE"/>
    <w:rsid w:val="00F00D2D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2780CB80E64AFDA258CE52B52AD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95BE-7158-46DE-84E9-99294B1D9BB1}"/>
      </w:docPartPr>
      <w:docPartBody>
        <w:p w:rsidR="00E93B42" w:rsidRDefault="00000000">
          <w:pPr>
            <w:pStyle w:val="0E2780CB80E64AFDA258CE52B52ADFE4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D1"/>
    <w:rsid w:val="00411F79"/>
    <w:rsid w:val="00851B2D"/>
    <w:rsid w:val="00AF7334"/>
    <w:rsid w:val="00BF29D1"/>
    <w:rsid w:val="00E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2780CB80E64AFDA258CE52B52ADFE4">
    <w:name w:val="0E2780CB80E64AFDA258CE52B52AD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2024-04-16T14:18:00Z</dcterms:created>
  <dcterms:modified xsi:type="dcterms:W3CDTF">2024-04-17T04:20:00Z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